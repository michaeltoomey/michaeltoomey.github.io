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1A83" w14:textId="77777777" w:rsidR="003A6613" w:rsidRPr="0014347D" w:rsidRDefault="003A6613" w:rsidP="003A6613">
      <w:pPr>
        <w:pStyle w:val="Title2"/>
        <w:rPr>
          <w:sz w:val="36"/>
          <w:szCs w:val="36"/>
        </w:rPr>
      </w:pPr>
      <w:r w:rsidRPr="0014347D">
        <w:rPr>
          <w:sz w:val="36"/>
          <w:szCs w:val="36"/>
        </w:rPr>
        <w:t>‍‍</w:t>
      </w:r>
      <w:sdt>
        <w:sdtPr>
          <w:rPr>
            <w:sz w:val="36"/>
            <w:szCs w:val="36"/>
          </w:rPr>
          <w:alias w:val="Your Name"/>
          <w:tag w:val=""/>
          <w:id w:val="1246310863"/>
          <w:placeholder>
            <w:docPart w:val="AA1BD9963DF64220BBC4D199F37FDE07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Pr="0014347D">
            <w:rPr>
              <w:sz w:val="36"/>
              <w:szCs w:val="36"/>
            </w:rPr>
            <w:t>Michael Toomey</w:t>
          </w:r>
        </w:sdtContent>
      </w:sdt>
    </w:p>
    <w:p w14:paraId="5E14F140" w14:textId="386EE7A2" w:rsidR="003A6613" w:rsidRPr="00B94D9C" w:rsidRDefault="00761E40" w:rsidP="003A6613">
      <w:pPr>
        <w:keepLines/>
        <w:spacing w:after="0"/>
        <w:contextualSpacing/>
        <w:jc w:val="center"/>
        <w:rPr>
          <w:rFonts w:ascii="Times New Roman" w:hAnsi="Times New Roman" w:cs="Times New Roman"/>
          <w:color w:val="auto"/>
          <w:sz w:val="20"/>
        </w:rPr>
      </w:pPr>
      <w:sdt>
        <w:sdtPr>
          <w:rPr>
            <w:rFonts w:ascii="Times New Roman" w:hAnsi="Times New Roman" w:cs="Times New Roman"/>
            <w:color w:val="auto"/>
            <w:sz w:val="20"/>
          </w:rPr>
          <w:alias w:val="Address"/>
          <w:tag w:val=""/>
          <w:id w:val="-593780209"/>
          <w:placeholder>
            <w:docPart w:val="56345BCEAC7048D9A6F1D32434400A9E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A6613" w:rsidRPr="00B94D9C">
            <w:rPr>
              <w:rFonts w:ascii="Times New Roman" w:hAnsi="Times New Roman" w:cs="Times New Roman"/>
              <w:color w:val="auto"/>
              <w:sz w:val="20"/>
            </w:rPr>
            <w:t xml:space="preserve">Current </w:t>
          </w:r>
          <w:r>
            <w:rPr>
              <w:rFonts w:ascii="Times New Roman" w:hAnsi="Times New Roman" w:cs="Times New Roman"/>
              <w:color w:val="auto"/>
              <w:sz w:val="20"/>
            </w:rPr>
            <w:t xml:space="preserve">Location: </w:t>
          </w:r>
          <w:r w:rsidR="003A6613" w:rsidRPr="00B94D9C">
            <w:rPr>
              <w:rFonts w:ascii="Times New Roman" w:hAnsi="Times New Roman" w:cs="Times New Roman"/>
              <w:color w:val="auto"/>
              <w:sz w:val="20"/>
            </w:rPr>
            <w:t>St. Louis, MO</w:t>
          </w:r>
        </w:sdtContent>
      </w:sdt>
      <w:r w:rsidR="003A6613" w:rsidRPr="00B94D9C">
        <w:rPr>
          <w:rFonts w:ascii="Times New Roman" w:hAnsi="Times New Roman" w:cs="Times New Roman"/>
          <w:color w:val="auto"/>
          <w:sz w:val="20"/>
        </w:rPr>
        <w:t> | </w:t>
      </w:r>
      <w:sdt>
        <w:sdtPr>
          <w:rPr>
            <w:rFonts w:ascii="Times New Roman" w:hAnsi="Times New Roman" w:cs="Times New Roman"/>
            <w:color w:val="auto"/>
            <w:sz w:val="20"/>
          </w:rPr>
          <w:alias w:val="Email"/>
          <w:tag w:val=""/>
          <w:id w:val="-391963670"/>
          <w:placeholder>
            <w:docPart w:val="D0BCEA4C7E8D424F932FA83E75C8EF5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A6613" w:rsidRPr="00B94D9C">
            <w:rPr>
              <w:rFonts w:ascii="Times New Roman" w:hAnsi="Times New Roman" w:cs="Times New Roman"/>
              <w:color w:val="auto"/>
              <w:sz w:val="20"/>
            </w:rPr>
            <w:t>johntoomey@wustl.edu</w:t>
          </w:r>
        </w:sdtContent>
      </w:sdt>
    </w:p>
    <w:p w14:paraId="64780009" w14:textId="77777777" w:rsidR="003A6613" w:rsidRPr="00B94D9C" w:rsidRDefault="003A6613" w:rsidP="003A6613">
      <w:pPr>
        <w:keepLines/>
        <w:spacing w:after="0"/>
        <w:contextualSpacing/>
        <w:rPr>
          <w:rFonts w:ascii="Times New Roman" w:hAnsi="Times New Roman" w:cs="Times New Roman"/>
          <w:color w:val="auto"/>
        </w:rPr>
      </w:pPr>
    </w:p>
    <w:p w14:paraId="6AA646AA" w14:textId="77777777" w:rsidR="003A6613" w:rsidRPr="00B94D9C" w:rsidRDefault="003A6613" w:rsidP="003A6613">
      <w:pPr>
        <w:pStyle w:val="SectionHeading"/>
        <w:keepNext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  <w:r w:rsidRPr="00B94D9C">
        <w:rPr>
          <w:rFonts w:ascii="Times New Roman" w:hAnsi="Times New Roman" w:cs="Times New Roman"/>
          <w:color w:val="auto"/>
        </w:rPr>
        <w:t>Summary</w:t>
      </w:r>
    </w:p>
    <w:p w14:paraId="07F1C918" w14:textId="77777777" w:rsidR="003A6613" w:rsidRPr="00AE00CC" w:rsidRDefault="003A6613" w:rsidP="003A6613">
      <w:pPr>
        <w:pStyle w:val="ListBullet"/>
        <w:keepNext/>
        <w:keepLines/>
        <w:numPr>
          <w:ilvl w:val="0"/>
          <w:numId w:val="0"/>
        </w:numPr>
        <w:spacing w:after="0"/>
        <w:contextualSpacing/>
        <w:rPr>
          <w:rFonts w:ascii="Times New Roman" w:hAnsi="Times New Roman" w:cs="Times New Roman"/>
          <w:color w:val="auto"/>
          <w:sz w:val="20"/>
        </w:rPr>
      </w:pPr>
      <w:r w:rsidRPr="00AE00CC">
        <w:rPr>
          <w:rFonts w:ascii="Times New Roman" w:hAnsi="Times New Roman" w:cs="Times New Roman"/>
          <w:color w:val="auto"/>
          <w:sz w:val="20"/>
        </w:rPr>
        <w:t>Junior B.S.</w:t>
      </w:r>
      <w:r>
        <w:rPr>
          <w:rFonts w:ascii="Times New Roman" w:hAnsi="Times New Roman" w:cs="Times New Roman"/>
          <w:color w:val="auto"/>
          <w:sz w:val="20"/>
        </w:rPr>
        <w:t xml:space="preserve"> Candidate</w:t>
      </w:r>
      <w:r w:rsidRPr="00AE00CC">
        <w:rPr>
          <w:rFonts w:ascii="Times New Roman" w:hAnsi="Times New Roman" w:cs="Times New Roman"/>
          <w:color w:val="auto"/>
          <w:sz w:val="20"/>
        </w:rPr>
        <w:t xml:space="preserve"> in Computer Science student</w:t>
      </w:r>
      <w:r>
        <w:rPr>
          <w:rFonts w:ascii="Times New Roman" w:hAnsi="Times New Roman" w:cs="Times New Roman"/>
          <w:color w:val="auto"/>
          <w:sz w:val="20"/>
        </w:rPr>
        <w:t xml:space="preserve">. </w:t>
      </w:r>
      <w:r w:rsidRPr="00AE00CC">
        <w:rPr>
          <w:rFonts w:ascii="Times New Roman" w:hAnsi="Times New Roman" w:cs="Times New Roman"/>
          <w:color w:val="auto"/>
          <w:sz w:val="20"/>
        </w:rPr>
        <w:t xml:space="preserve">Interested in using </w:t>
      </w:r>
      <w:r>
        <w:rPr>
          <w:rFonts w:ascii="Times New Roman" w:hAnsi="Times New Roman" w:cs="Times New Roman"/>
          <w:color w:val="auto"/>
          <w:sz w:val="20"/>
        </w:rPr>
        <w:t xml:space="preserve">computational methods </w:t>
      </w:r>
      <w:r w:rsidRPr="00AE00CC">
        <w:rPr>
          <w:rFonts w:ascii="Times New Roman" w:hAnsi="Times New Roman" w:cs="Times New Roman"/>
          <w:color w:val="auto"/>
          <w:sz w:val="20"/>
        </w:rPr>
        <w:t xml:space="preserve">to analyze biological phenomena. Skills include data analysis, programming, and communication. </w:t>
      </w:r>
      <w:bookmarkStart w:id="0" w:name="_GoBack"/>
      <w:r w:rsidRPr="00AE00CC">
        <w:rPr>
          <w:rFonts w:ascii="Times New Roman" w:hAnsi="Times New Roman" w:cs="Times New Roman"/>
          <w:color w:val="auto"/>
          <w:sz w:val="20"/>
        </w:rPr>
        <w:t xml:space="preserve">Experience working with </w:t>
      </w:r>
      <w:r>
        <w:rPr>
          <w:rFonts w:ascii="Times New Roman" w:hAnsi="Times New Roman" w:cs="Times New Roman"/>
          <w:color w:val="auto"/>
          <w:sz w:val="20"/>
        </w:rPr>
        <w:t>genome sequencing, RNA-S</w:t>
      </w:r>
      <w:r w:rsidRPr="00AE00CC">
        <w:rPr>
          <w:rFonts w:ascii="Times New Roman" w:hAnsi="Times New Roman" w:cs="Times New Roman"/>
          <w:color w:val="auto"/>
          <w:sz w:val="20"/>
        </w:rPr>
        <w:t>eq</w:t>
      </w:r>
      <w:r>
        <w:rPr>
          <w:rFonts w:ascii="Times New Roman" w:hAnsi="Times New Roman" w:cs="Times New Roman"/>
          <w:color w:val="auto"/>
          <w:sz w:val="20"/>
        </w:rPr>
        <w:t>, and metabolic</w:t>
      </w:r>
      <w:r w:rsidRPr="00AE00CC">
        <w:rPr>
          <w:rFonts w:ascii="Times New Roman" w:hAnsi="Times New Roman" w:cs="Times New Roman"/>
          <w:color w:val="auto"/>
          <w:sz w:val="20"/>
        </w:rPr>
        <w:t xml:space="preserve"> data.</w:t>
      </w:r>
      <w:bookmarkEnd w:id="0"/>
    </w:p>
    <w:p w14:paraId="61BC4F52" w14:textId="77777777" w:rsidR="003A6613" w:rsidRPr="00B94D9C" w:rsidRDefault="003A6613" w:rsidP="003A6613">
      <w:pPr>
        <w:pStyle w:val="SectionHeading"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</w:p>
    <w:p w14:paraId="103BE013" w14:textId="77777777" w:rsidR="003A6613" w:rsidRPr="00B94D9C" w:rsidRDefault="003A6613" w:rsidP="003A6613">
      <w:pPr>
        <w:pStyle w:val="SectionHeading"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  <w:r w:rsidRPr="00B94D9C">
        <w:rPr>
          <w:rFonts w:ascii="Times New Roman" w:hAnsi="Times New Roman" w:cs="Times New Roman"/>
          <w:color w:val="auto"/>
        </w:rPr>
        <w:t>Education</w:t>
      </w:r>
    </w:p>
    <w:p w14:paraId="640FDFDD" w14:textId="77777777" w:rsidR="003A6613" w:rsidRPr="00B94D9C" w:rsidRDefault="003A6613" w:rsidP="003A6613">
      <w:pPr>
        <w:pStyle w:val="Subsection"/>
        <w:keepLines/>
        <w:spacing w:before="0" w:after="0"/>
        <w:contextualSpacing/>
        <w:jc w:val="both"/>
        <w:rPr>
          <w:rFonts w:ascii="Times New Roman" w:hAnsi="Times New Roman" w:cs="Times New Roman"/>
          <w:color w:val="auto"/>
          <w:sz w:val="20"/>
        </w:rPr>
      </w:pPr>
      <w:r w:rsidRPr="00B94D9C">
        <w:rPr>
          <w:rFonts w:ascii="Times New Roman" w:hAnsi="Times New Roman" w:cs="Times New Roman"/>
          <w:caps w:val="0"/>
          <w:color w:val="auto"/>
          <w:sz w:val="20"/>
        </w:rPr>
        <w:t xml:space="preserve">Washington University in Saint Louis                                                                                                    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Expected Graduation: May 2018 </w:t>
      </w:r>
    </w:p>
    <w:p w14:paraId="500C0C82" w14:textId="28E8653F" w:rsidR="003A6613" w:rsidRPr="00B94D9C" w:rsidRDefault="003A6613" w:rsidP="003A6613">
      <w:pPr>
        <w:pStyle w:val="ListBullet"/>
        <w:keepLines/>
        <w:numPr>
          <w:ilvl w:val="0"/>
          <w:numId w:val="0"/>
        </w:numPr>
        <w:spacing w:after="0"/>
        <w:ind w:left="144" w:hanging="144"/>
        <w:contextualSpacing/>
        <w:rPr>
          <w:rFonts w:ascii="Times New Roman" w:hAnsi="Times New Roman" w:cs="Times New Roman"/>
          <w:color w:val="auto"/>
          <w:sz w:val="20"/>
        </w:rPr>
      </w:pPr>
      <w:r w:rsidRPr="00B94D9C">
        <w:rPr>
          <w:rFonts w:ascii="Times New Roman" w:hAnsi="Times New Roman" w:cs="Times New Roman"/>
          <w:color w:val="auto"/>
          <w:sz w:val="20"/>
        </w:rPr>
        <w:t xml:space="preserve">Bachelor of Science in Computer Science                                                                                                  </w:t>
      </w:r>
      <w:r>
        <w:rPr>
          <w:rFonts w:ascii="Times New Roman" w:hAnsi="Times New Roman" w:cs="Times New Roman"/>
          <w:color w:val="auto"/>
          <w:sz w:val="20"/>
        </w:rPr>
        <w:t xml:space="preserve">                            </w:t>
      </w:r>
      <w:r w:rsidRPr="00B94D9C">
        <w:rPr>
          <w:rFonts w:ascii="Times New Roman" w:hAnsi="Times New Roman" w:cs="Times New Roman"/>
          <w:color w:val="auto"/>
          <w:sz w:val="20"/>
        </w:rPr>
        <w:t>GPA</w:t>
      </w:r>
      <w:r>
        <w:rPr>
          <w:rFonts w:ascii="Times New Roman" w:hAnsi="Times New Roman" w:cs="Times New Roman"/>
          <w:color w:val="auto"/>
          <w:sz w:val="20"/>
        </w:rPr>
        <w:t>: 3.7</w:t>
      </w:r>
      <w:r w:rsidR="00761E40">
        <w:rPr>
          <w:rFonts w:ascii="Times New Roman" w:hAnsi="Times New Roman" w:cs="Times New Roman"/>
          <w:color w:val="auto"/>
          <w:sz w:val="20"/>
        </w:rPr>
        <w:t>7</w:t>
      </w:r>
      <w:r w:rsidRPr="00B94D9C">
        <w:rPr>
          <w:rFonts w:ascii="Times New Roman" w:hAnsi="Times New Roman" w:cs="Times New Roman"/>
          <w:color w:val="auto"/>
          <w:sz w:val="20"/>
        </w:rPr>
        <w:t>/4.0</w:t>
      </w:r>
    </w:p>
    <w:p w14:paraId="7948AE4A" w14:textId="77777777" w:rsidR="003A6613" w:rsidRDefault="003A6613" w:rsidP="003A6613">
      <w:pPr>
        <w:pStyle w:val="ListBullet"/>
        <w:keepLines/>
        <w:numPr>
          <w:ilvl w:val="0"/>
          <w:numId w:val="0"/>
        </w:numPr>
        <w:spacing w:after="0"/>
        <w:ind w:left="144" w:hanging="144"/>
        <w:contextualSpacing/>
        <w:rPr>
          <w:rFonts w:ascii="Times New Roman" w:hAnsi="Times New Roman" w:cs="Times New Roman"/>
          <w:color w:val="auto"/>
          <w:sz w:val="20"/>
        </w:rPr>
      </w:pPr>
      <w:r w:rsidRPr="00B94D9C">
        <w:rPr>
          <w:rFonts w:ascii="Times New Roman" w:hAnsi="Times New Roman" w:cs="Times New Roman"/>
          <w:color w:val="auto"/>
          <w:sz w:val="20"/>
        </w:rPr>
        <w:t>Minor in Bioinformatics</w:t>
      </w:r>
    </w:p>
    <w:p w14:paraId="74534FA1" w14:textId="77777777" w:rsidR="003A6613" w:rsidRDefault="003A6613" w:rsidP="003A6613">
      <w:pPr>
        <w:pStyle w:val="ListBullet"/>
        <w:numPr>
          <w:ilvl w:val="0"/>
          <w:numId w:val="0"/>
        </w:numPr>
        <w:spacing w:after="0"/>
        <w:contextualSpacing/>
        <w:rPr>
          <w:rFonts w:ascii="Times New Roman" w:hAnsi="Times New Roman" w:cs="Times New Roman"/>
          <w:bCs/>
          <w:color w:val="auto"/>
          <w:sz w:val="20"/>
        </w:rPr>
      </w:pPr>
      <w:r w:rsidRPr="00851ED0">
        <w:rPr>
          <w:rFonts w:ascii="Times New Roman" w:hAnsi="Times New Roman" w:cs="Times New Roman"/>
          <w:b/>
          <w:color w:val="auto"/>
          <w:sz w:val="20"/>
        </w:rPr>
        <w:t>Relevant Coursework</w:t>
      </w:r>
      <w:r>
        <w:rPr>
          <w:rFonts w:ascii="Times New Roman" w:hAnsi="Times New Roman" w:cs="Times New Roman"/>
          <w:color w:val="auto"/>
          <w:sz w:val="20"/>
        </w:rPr>
        <w:t xml:space="preserve">: Genomics, </w:t>
      </w:r>
      <w:r>
        <w:rPr>
          <w:rFonts w:ascii="Times New Roman" w:hAnsi="Times New Roman" w:cs="Times New Roman"/>
          <w:bCs/>
          <w:color w:val="auto"/>
          <w:sz w:val="20"/>
        </w:rPr>
        <w:t xml:space="preserve">Probability and Statistics, Introduction to </w:t>
      </w:r>
      <w:r w:rsidRPr="00146079">
        <w:rPr>
          <w:rFonts w:ascii="Times New Roman" w:hAnsi="Times New Roman" w:cs="Times New Roman"/>
          <w:bCs/>
          <w:color w:val="auto"/>
          <w:sz w:val="20"/>
        </w:rPr>
        <w:t>Machine Learning</w:t>
      </w:r>
      <w:r>
        <w:rPr>
          <w:rFonts w:ascii="Times New Roman" w:hAnsi="Times New Roman" w:cs="Times New Roman"/>
          <w:bCs/>
          <w:color w:val="auto"/>
          <w:sz w:val="20"/>
        </w:rPr>
        <w:t>, Introduction to Artificial Intelligence, A</w:t>
      </w:r>
      <w:r w:rsidRPr="00146079">
        <w:rPr>
          <w:rFonts w:ascii="Times New Roman" w:hAnsi="Times New Roman" w:cs="Times New Roman"/>
          <w:bCs/>
          <w:color w:val="auto"/>
          <w:sz w:val="20"/>
        </w:rPr>
        <w:t>lgorithms for Computational Biology</w:t>
      </w:r>
      <w:r>
        <w:rPr>
          <w:rFonts w:ascii="Times New Roman" w:hAnsi="Times New Roman" w:cs="Times New Roman"/>
          <w:bCs/>
          <w:color w:val="auto"/>
          <w:sz w:val="20"/>
        </w:rPr>
        <w:t xml:space="preserve">, Multi-Agent Systems, Differential Equations, </w:t>
      </w:r>
      <w:r w:rsidRPr="00146079">
        <w:rPr>
          <w:rFonts w:ascii="Times New Roman" w:hAnsi="Times New Roman" w:cs="Times New Roman"/>
          <w:bCs/>
          <w:color w:val="auto"/>
          <w:sz w:val="20"/>
        </w:rPr>
        <w:t>Data Structures and Algorithms</w:t>
      </w:r>
      <w:r>
        <w:rPr>
          <w:rFonts w:ascii="Times New Roman" w:hAnsi="Times New Roman" w:cs="Times New Roman"/>
          <w:bCs/>
          <w:color w:val="auto"/>
          <w:sz w:val="20"/>
        </w:rPr>
        <w:t>, Introduction to Systems Software.</w:t>
      </w:r>
    </w:p>
    <w:p w14:paraId="3B22D258" w14:textId="77777777" w:rsidR="003A6613" w:rsidRPr="00DF0468" w:rsidRDefault="003A6613" w:rsidP="003A6613">
      <w:pPr>
        <w:pStyle w:val="ListBullet"/>
        <w:numPr>
          <w:ilvl w:val="0"/>
          <w:numId w:val="0"/>
        </w:numPr>
        <w:spacing w:after="0"/>
        <w:contextualSpacing/>
        <w:rPr>
          <w:rFonts w:ascii="Times New Roman" w:hAnsi="Times New Roman" w:cs="Times New Roman"/>
          <w:bCs/>
          <w:color w:val="auto"/>
          <w:sz w:val="20"/>
        </w:rPr>
      </w:pPr>
    </w:p>
    <w:p w14:paraId="41EC4160" w14:textId="77777777" w:rsidR="003A6613" w:rsidRDefault="003A6613" w:rsidP="003A6613">
      <w:pPr>
        <w:pStyle w:val="SectionHeading"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  <w:r w:rsidRPr="00B94D9C">
        <w:rPr>
          <w:rFonts w:ascii="Times New Roman" w:hAnsi="Times New Roman" w:cs="Times New Roman"/>
          <w:color w:val="auto"/>
        </w:rPr>
        <w:t>Research Experience</w:t>
      </w:r>
    </w:p>
    <w:p w14:paraId="1F94DDB0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caps w:val="0"/>
          <w:color w:val="auto"/>
          <w:sz w:val="20"/>
        </w:rPr>
      </w:pPr>
      <w:r>
        <w:rPr>
          <w:rFonts w:ascii="Times New Roman" w:hAnsi="Times New Roman" w:cs="Times New Roman"/>
          <w:caps w:val="0"/>
          <w:color w:val="auto"/>
          <w:sz w:val="20"/>
        </w:rPr>
        <w:t xml:space="preserve">Computational Biology Group – Brent Research Group </w:t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  <w:t xml:space="preserve">               </w:t>
      </w:r>
      <w:r w:rsidRPr="00202736">
        <w:rPr>
          <w:rFonts w:ascii="Times New Roman" w:hAnsi="Times New Roman" w:cs="Times New Roman"/>
          <w:b w:val="0"/>
          <w:caps w:val="0"/>
          <w:color w:val="auto"/>
          <w:sz w:val="20"/>
        </w:rPr>
        <w:t>Washington University in St. Louis</w:t>
      </w:r>
    </w:p>
    <w:p w14:paraId="2D096C4D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b w:val="0"/>
          <w:i/>
          <w:caps w:val="0"/>
          <w:color w:val="auto"/>
          <w:sz w:val="20"/>
        </w:rPr>
      </w:pPr>
      <w:r w:rsidRPr="00B94D9C"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 xml:space="preserve">Undergraduate Researcher                                                                                                               </w:t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 xml:space="preserve">                            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May 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2016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>-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>Present</w:t>
      </w:r>
    </w:p>
    <w:p w14:paraId="5D8C84C3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Implement expression analysis pipelines for analyzing RNA-seq data.</w:t>
      </w:r>
    </w:p>
    <w:p w14:paraId="72CE0EEB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Visualize gene networks and search for biologically interesting gene interactions.</w:t>
      </w:r>
    </w:p>
    <w:p w14:paraId="661F44A8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Integrate different various data sources to build support for hypotheses about gene networks.</w:t>
      </w:r>
    </w:p>
    <w:p w14:paraId="5899C176" w14:textId="77777777" w:rsidR="003A6613" w:rsidRPr="009912D5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Perform data quality control using methods such as principal components analysis, regression, etc.</w:t>
      </w:r>
    </w:p>
    <w:p w14:paraId="1D9FC34E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Write and maintain code for analyzing cellular metabolic fluxes.</w:t>
      </w:r>
    </w:p>
    <w:p w14:paraId="15144F58" w14:textId="77777777" w:rsidR="003A6613" w:rsidRPr="009912D5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Support running chemostat experiments for yeast metabolism and expression characterization experiments.</w:t>
      </w:r>
    </w:p>
    <w:p w14:paraId="4734ABCD" w14:textId="77777777" w:rsidR="003A6613" w:rsidRPr="00202736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b w:val="0"/>
          <w:caps w:val="0"/>
          <w:color w:val="auto"/>
          <w:sz w:val="20"/>
        </w:rPr>
      </w:pPr>
      <w:r>
        <w:rPr>
          <w:rFonts w:ascii="Times New Roman" w:hAnsi="Times New Roman" w:cs="Times New Roman"/>
          <w:caps w:val="0"/>
          <w:color w:val="auto"/>
          <w:sz w:val="20"/>
        </w:rPr>
        <w:t xml:space="preserve">Chromatin and Genome Structure – Genomics Education Partnership                      </w:t>
      </w:r>
      <w:r>
        <w:rPr>
          <w:rFonts w:ascii="Times New Roman" w:hAnsi="Times New Roman" w:cs="Times New Roman"/>
          <w:caps w:val="0"/>
          <w:color w:val="auto"/>
          <w:sz w:val="20"/>
        </w:rPr>
        <w:tab/>
        <w:t xml:space="preserve"> </w:t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 w:rsidRPr="00202736">
        <w:rPr>
          <w:rFonts w:ascii="Times New Roman" w:hAnsi="Times New Roman" w:cs="Times New Roman"/>
          <w:b w:val="0"/>
          <w:caps w:val="0"/>
          <w:color w:val="auto"/>
          <w:sz w:val="20"/>
        </w:rPr>
        <w:t>Washington University in St. Louis</w:t>
      </w:r>
    </w:p>
    <w:p w14:paraId="4AAFA03A" w14:textId="77777777" w:rsidR="003A6613" w:rsidRPr="0027596A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b w:val="0"/>
          <w:caps w:val="0"/>
          <w:color w:val="auto"/>
          <w:sz w:val="20"/>
        </w:rPr>
      </w:pP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>Student Researcher</w:t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ab/>
        <w:t xml:space="preserve">                                                           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>January 2017 – May 2017</w:t>
      </w:r>
    </w:p>
    <w:p w14:paraId="4EA2B938" w14:textId="77777777" w:rsidR="003A6613" w:rsidRPr="00D34E5F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aps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Leveraged biological knowledge and computational tools such as hidden Markov models to discover gene-coding regions and regulatory elements in </w:t>
      </w:r>
      <w:r>
        <w:rPr>
          <w:rFonts w:ascii="Times New Roman" w:hAnsi="Times New Roman" w:cs="Times New Roman"/>
          <w:i/>
          <w:color w:val="auto"/>
          <w:sz w:val="20"/>
        </w:rPr>
        <w:t>Drosophila</w:t>
      </w:r>
      <w:r>
        <w:rPr>
          <w:rFonts w:ascii="Times New Roman" w:hAnsi="Times New Roman" w:cs="Times New Roman"/>
          <w:color w:val="auto"/>
          <w:sz w:val="20"/>
        </w:rPr>
        <w:t xml:space="preserve"> </w:t>
      </w:r>
      <w:r>
        <w:rPr>
          <w:rFonts w:ascii="Times New Roman" w:hAnsi="Times New Roman" w:cs="Times New Roman"/>
          <w:i/>
          <w:color w:val="auto"/>
          <w:sz w:val="20"/>
        </w:rPr>
        <w:t>eugracilis</w:t>
      </w:r>
      <w:r>
        <w:rPr>
          <w:rFonts w:ascii="Times New Roman" w:hAnsi="Times New Roman" w:cs="Times New Roman"/>
          <w:color w:val="auto"/>
          <w:sz w:val="20"/>
        </w:rPr>
        <w:t xml:space="preserve"> genome.</w:t>
      </w:r>
    </w:p>
    <w:p w14:paraId="53A8859D" w14:textId="77777777" w:rsidR="003A6613" w:rsidRPr="00D34E5F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aps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Analyzed 454 and Illumina sequencing data for finishing of </w:t>
      </w:r>
      <w:r>
        <w:rPr>
          <w:rFonts w:ascii="Times New Roman" w:hAnsi="Times New Roman" w:cs="Times New Roman"/>
          <w:i/>
          <w:color w:val="auto"/>
          <w:sz w:val="20"/>
        </w:rPr>
        <w:t>Drosophila ficus phila</w:t>
      </w:r>
      <w:r>
        <w:rPr>
          <w:rFonts w:ascii="Times New Roman" w:hAnsi="Times New Roman" w:cs="Times New Roman"/>
          <w:color w:val="auto"/>
          <w:sz w:val="20"/>
        </w:rPr>
        <w:t xml:space="preserve"> genome.</w:t>
      </w:r>
    </w:p>
    <w:p w14:paraId="031AC3F0" w14:textId="77777777" w:rsidR="003A6613" w:rsidRPr="00F639A2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aps/>
          <w:color w:val="auto"/>
          <w:sz w:val="20"/>
        </w:rPr>
      </w:pPr>
      <w:r w:rsidRPr="00100E4A">
        <w:rPr>
          <w:rFonts w:ascii="Times New Roman" w:hAnsi="Times New Roman" w:cs="Times New Roman"/>
          <w:color w:val="auto"/>
          <w:sz w:val="20"/>
        </w:rPr>
        <w:t>Learn</w:t>
      </w:r>
      <w:r>
        <w:rPr>
          <w:rFonts w:ascii="Times New Roman" w:hAnsi="Times New Roman" w:cs="Times New Roman"/>
          <w:color w:val="auto"/>
          <w:sz w:val="20"/>
        </w:rPr>
        <w:t>ed</w:t>
      </w:r>
      <w:r w:rsidRPr="00100E4A">
        <w:rPr>
          <w:rFonts w:ascii="Times New Roman" w:hAnsi="Times New Roman" w:cs="Times New Roman"/>
          <w:color w:val="auto"/>
          <w:sz w:val="20"/>
        </w:rPr>
        <w:t xml:space="preserve"> </w:t>
      </w:r>
      <w:r>
        <w:rPr>
          <w:rFonts w:ascii="Times New Roman" w:hAnsi="Times New Roman" w:cs="Times New Roman"/>
          <w:color w:val="auto"/>
          <w:sz w:val="20"/>
        </w:rPr>
        <w:t xml:space="preserve">advantages and disadvantages </w:t>
      </w:r>
      <w:r w:rsidRPr="00100E4A">
        <w:rPr>
          <w:rFonts w:ascii="Times New Roman" w:hAnsi="Times New Roman" w:cs="Times New Roman"/>
          <w:color w:val="auto"/>
          <w:sz w:val="20"/>
        </w:rPr>
        <w:t>of</w:t>
      </w:r>
      <w:r>
        <w:rPr>
          <w:rFonts w:ascii="Times New Roman" w:hAnsi="Times New Roman" w:cs="Times New Roman"/>
          <w:color w:val="auto"/>
          <w:sz w:val="20"/>
        </w:rPr>
        <w:t xml:space="preserve"> various sequencing techniques.</w:t>
      </w:r>
    </w:p>
    <w:p w14:paraId="34DB70E1" w14:textId="77777777" w:rsidR="003A6613" w:rsidRPr="00D34E5F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aps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Wrote about methods and findings in scientific report to be used by others as model for similar work.</w:t>
      </w:r>
    </w:p>
    <w:p w14:paraId="61864566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caps w:val="0"/>
          <w:color w:val="auto"/>
          <w:sz w:val="20"/>
        </w:rPr>
      </w:pPr>
      <w:r>
        <w:rPr>
          <w:rFonts w:ascii="Times New Roman" w:hAnsi="Times New Roman" w:cs="Times New Roman"/>
          <w:caps w:val="0"/>
          <w:color w:val="auto"/>
          <w:sz w:val="20"/>
        </w:rPr>
        <w:t xml:space="preserve">Genetic Circuit Design - </w:t>
      </w:r>
      <w:r w:rsidRPr="00B94D9C">
        <w:rPr>
          <w:rFonts w:ascii="Times New Roman" w:hAnsi="Times New Roman" w:cs="Times New Roman"/>
          <w:caps w:val="0"/>
          <w:color w:val="auto"/>
          <w:sz w:val="20"/>
        </w:rPr>
        <w:t>Moon Research Group</w:t>
      </w:r>
      <w:r>
        <w:rPr>
          <w:rFonts w:ascii="Times New Roman" w:hAnsi="Times New Roman" w:cs="Times New Roman"/>
          <w:caps w:val="0"/>
          <w:color w:val="auto"/>
          <w:sz w:val="20"/>
        </w:rPr>
        <w:t xml:space="preserve"> </w:t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</w:r>
      <w:r>
        <w:rPr>
          <w:rFonts w:ascii="Times New Roman" w:hAnsi="Times New Roman" w:cs="Times New Roman"/>
          <w:caps w:val="0"/>
          <w:color w:val="auto"/>
          <w:sz w:val="20"/>
        </w:rPr>
        <w:tab/>
        <w:t xml:space="preserve">               </w:t>
      </w:r>
      <w:r w:rsidRPr="00202736">
        <w:rPr>
          <w:rFonts w:ascii="Times New Roman" w:hAnsi="Times New Roman" w:cs="Times New Roman"/>
          <w:b w:val="0"/>
          <w:caps w:val="0"/>
          <w:color w:val="auto"/>
          <w:sz w:val="20"/>
        </w:rPr>
        <w:t>Washington University in St. Louis</w:t>
      </w:r>
    </w:p>
    <w:p w14:paraId="77214CD7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b w:val="0"/>
          <w:i/>
          <w:caps w:val="0"/>
          <w:color w:val="auto"/>
          <w:sz w:val="20"/>
        </w:rPr>
      </w:pPr>
      <w:r w:rsidRPr="00B94D9C"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 xml:space="preserve">Undergraduate Researcher                                                                                                               </w:t>
      </w:r>
      <w:r>
        <w:rPr>
          <w:rFonts w:ascii="Times New Roman" w:hAnsi="Times New Roman" w:cs="Times New Roman"/>
          <w:b w:val="0"/>
          <w:i/>
          <w:caps w:val="0"/>
          <w:color w:val="auto"/>
          <w:sz w:val="20"/>
        </w:rPr>
        <w:t xml:space="preserve">                  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>February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 2015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 </w:t>
      </w:r>
      <w:r w:rsidRPr="00B94D9C">
        <w:rPr>
          <w:rFonts w:ascii="Times New Roman" w:hAnsi="Times New Roman" w:cs="Times New Roman"/>
          <w:b w:val="0"/>
          <w:caps w:val="0"/>
          <w:color w:val="auto"/>
          <w:sz w:val="20"/>
        </w:rPr>
        <w:t>-</w:t>
      </w:r>
      <w:r>
        <w:rPr>
          <w:rFonts w:ascii="Times New Roman" w:hAnsi="Times New Roman" w:cs="Times New Roman"/>
          <w:b w:val="0"/>
          <w:caps w:val="0"/>
          <w:color w:val="auto"/>
          <w:sz w:val="20"/>
        </w:rPr>
        <w:t xml:space="preserve"> May 2016</w:t>
      </w:r>
    </w:p>
    <w:p w14:paraId="538DDECC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Designed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 and clone</w:t>
      </w:r>
      <w:r>
        <w:rPr>
          <w:rFonts w:ascii="Times New Roman" w:hAnsi="Times New Roman" w:cs="Times New Roman"/>
          <w:color w:val="auto"/>
          <w:sz w:val="20"/>
        </w:rPr>
        <w:t>d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 plasmids</w:t>
      </w:r>
      <w:r>
        <w:rPr>
          <w:rFonts w:ascii="Times New Roman" w:hAnsi="Times New Roman" w:cs="Times New Roman"/>
          <w:color w:val="auto"/>
          <w:sz w:val="20"/>
        </w:rPr>
        <w:t xml:space="preserve"> for research in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 engineering of nitrogen-fixation capabilities.</w:t>
      </w:r>
    </w:p>
    <w:p w14:paraId="04A91A58" w14:textId="77777777" w:rsidR="003A6613" w:rsidRPr="00701EA1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 w:rsidRPr="00701EA1">
        <w:rPr>
          <w:rFonts w:ascii="Times New Roman" w:hAnsi="Times New Roman" w:cs="Times New Roman"/>
          <w:color w:val="auto"/>
          <w:sz w:val="20"/>
        </w:rPr>
        <w:t xml:space="preserve">Wrote </w:t>
      </w:r>
      <w:r>
        <w:rPr>
          <w:rFonts w:ascii="Times New Roman" w:hAnsi="Times New Roman" w:cs="Times New Roman"/>
          <w:color w:val="auto"/>
          <w:sz w:val="20"/>
        </w:rPr>
        <w:t xml:space="preserve">programs </w:t>
      </w:r>
      <w:r w:rsidRPr="00701EA1">
        <w:rPr>
          <w:rFonts w:ascii="Times New Roman" w:hAnsi="Times New Roman" w:cs="Times New Roman"/>
          <w:color w:val="auto"/>
          <w:sz w:val="20"/>
        </w:rPr>
        <w:t>for auto-generating small guide RNA sequences for use in CRISPR-Cas9 applications.</w:t>
      </w:r>
    </w:p>
    <w:p w14:paraId="66645A76" w14:textId="77777777" w:rsidR="003A6613" w:rsidRPr="00100E4A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Presented research for panel of Monsanto scientists and poster at synthetic biology symposium organized by Monsanto Company.</w:t>
      </w:r>
    </w:p>
    <w:p w14:paraId="32EF5F6C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Presented research at the at the iGEM synthetic biology research conference in Boston in September, 2015.</w:t>
      </w:r>
    </w:p>
    <w:p w14:paraId="242C840F" w14:textId="77777777" w:rsidR="003A6613" w:rsidRPr="00D34E5F" w:rsidRDefault="003A6613" w:rsidP="003A6613">
      <w:pPr>
        <w:pStyle w:val="ListBullet"/>
        <w:keepLines/>
        <w:numPr>
          <w:ilvl w:val="0"/>
          <w:numId w:val="0"/>
        </w:numPr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</w:p>
    <w:p w14:paraId="5AD2F469" w14:textId="77777777" w:rsidR="003A6613" w:rsidRPr="001616D3" w:rsidRDefault="003A6613" w:rsidP="003A6613">
      <w:pPr>
        <w:pStyle w:val="SectionHeading"/>
        <w:keepLines/>
        <w:spacing w:before="0" w:after="0"/>
        <w:contextualSpacing/>
        <w:rPr>
          <w:rFonts w:ascii="Times New Roman" w:hAnsi="Times New Roman" w:cs="Times New Roman"/>
          <w:color w:val="auto"/>
        </w:rPr>
      </w:pPr>
      <w:r w:rsidRPr="00B94D9C">
        <w:rPr>
          <w:rFonts w:ascii="Times New Roman" w:hAnsi="Times New Roman" w:cs="Times New Roman"/>
          <w:color w:val="auto"/>
        </w:rPr>
        <w:t>Technical Skills</w:t>
      </w:r>
    </w:p>
    <w:p w14:paraId="69F74C7D" w14:textId="77777777" w:rsidR="003A6613" w:rsidRPr="00B94D9C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caps w:val="0"/>
          <w:color w:val="auto"/>
          <w:sz w:val="20"/>
        </w:rPr>
      </w:pPr>
      <w:r w:rsidRPr="00B94D9C">
        <w:rPr>
          <w:rFonts w:ascii="Times New Roman" w:hAnsi="Times New Roman" w:cs="Times New Roman"/>
          <w:caps w:val="0"/>
          <w:color w:val="auto"/>
          <w:sz w:val="20"/>
        </w:rPr>
        <w:t>Software and Programmin</w:t>
      </w:r>
      <w:r>
        <w:rPr>
          <w:rFonts w:ascii="Times New Roman" w:hAnsi="Times New Roman" w:cs="Times New Roman"/>
          <w:caps w:val="0"/>
          <w:color w:val="auto"/>
          <w:sz w:val="20"/>
        </w:rPr>
        <w:t>g</w:t>
      </w:r>
    </w:p>
    <w:p w14:paraId="4F3E4A46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 xml:space="preserve">Proficient in Python, R, Mathematica, Java; Familiar with </w:t>
      </w:r>
      <w:r w:rsidRPr="00B94D9C">
        <w:rPr>
          <w:rFonts w:ascii="Times New Roman" w:hAnsi="Times New Roman" w:cs="Times New Roman"/>
          <w:color w:val="auto"/>
          <w:sz w:val="20"/>
        </w:rPr>
        <w:t>C++,</w:t>
      </w:r>
      <w:r>
        <w:rPr>
          <w:rFonts w:ascii="Times New Roman" w:hAnsi="Times New Roman" w:cs="Times New Roman"/>
          <w:color w:val="auto"/>
          <w:sz w:val="20"/>
        </w:rPr>
        <w:t xml:space="preserve"> MATLAB, Linux OS; Experience with C, VHDL, Arduino C, cluster computing.</w:t>
      </w:r>
    </w:p>
    <w:p w14:paraId="23B44ABB" w14:textId="77777777" w:rsidR="003A6613" w:rsidRPr="001616D3" w:rsidRDefault="003A6613" w:rsidP="003A6613">
      <w:pPr>
        <w:pStyle w:val="Subsection"/>
        <w:keepLines/>
        <w:spacing w:before="0" w:after="0"/>
        <w:contextualSpacing/>
        <w:rPr>
          <w:rFonts w:ascii="Times New Roman" w:hAnsi="Times New Roman" w:cs="Times New Roman"/>
          <w:caps w:val="0"/>
          <w:color w:val="auto"/>
          <w:sz w:val="20"/>
        </w:rPr>
      </w:pPr>
      <w:r w:rsidRPr="00B94D9C">
        <w:rPr>
          <w:rFonts w:ascii="Times New Roman" w:hAnsi="Times New Roman" w:cs="Times New Roman"/>
          <w:caps w:val="0"/>
          <w:color w:val="auto"/>
          <w:sz w:val="20"/>
        </w:rPr>
        <w:t>Equipment</w:t>
      </w:r>
    </w:p>
    <w:p w14:paraId="56A39F9B" w14:textId="77777777" w:rsidR="003A6613" w:rsidRDefault="003A6613" w:rsidP="003A6613">
      <w:pPr>
        <w:pStyle w:val="ListBullet"/>
        <w:keepLines/>
        <w:tabs>
          <w:tab w:val="num" w:pos="288"/>
        </w:tabs>
        <w:spacing w:after="0"/>
        <w:ind w:left="288"/>
        <w:contextualSpacing/>
        <w:rPr>
          <w:rFonts w:ascii="Times New Roman" w:hAnsi="Times New Roman" w:cs="Times New Roman"/>
          <w:color w:val="auto"/>
          <w:sz w:val="20"/>
        </w:rPr>
      </w:pPr>
      <w:r>
        <w:rPr>
          <w:rFonts w:ascii="Times New Roman" w:hAnsi="Times New Roman" w:cs="Times New Roman"/>
          <w:color w:val="auto"/>
          <w:sz w:val="20"/>
        </w:rPr>
        <w:t>PCR T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hemocyclers, </w:t>
      </w:r>
      <w:r>
        <w:rPr>
          <w:rFonts w:ascii="Times New Roman" w:hAnsi="Times New Roman" w:cs="Times New Roman"/>
          <w:color w:val="auto"/>
          <w:sz w:val="20"/>
        </w:rPr>
        <w:t>Chemostats</w:t>
      </w:r>
      <w:r w:rsidRPr="00B94D9C">
        <w:rPr>
          <w:rFonts w:ascii="Times New Roman" w:hAnsi="Times New Roman" w:cs="Times New Roman"/>
          <w:color w:val="auto"/>
          <w:sz w:val="20"/>
        </w:rPr>
        <w:t xml:space="preserve">, Arduino Microcontroller Boards, </w:t>
      </w:r>
      <w:r>
        <w:rPr>
          <w:rFonts w:ascii="Times New Roman" w:hAnsi="Times New Roman" w:cs="Times New Roman"/>
          <w:color w:val="auto"/>
          <w:sz w:val="20"/>
        </w:rPr>
        <w:t xml:space="preserve">Field-Programmable Gate Arrays. </w:t>
      </w:r>
    </w:p>
    <w:p w14:paraId="5E2ED593" w14:textId="77777777" w:rsidR="003A6613" w:rsidRPr="001616D3" w:rsidRDefault="003A6613" w:rsidP="003A6613">
      <w:pPr>
        <w:contextualSpacing/>
        <w:rPr>
          <w:rFonts w:ascii="Times New Roman" w:hAnsi="Times New Roman" w:cs="Times New Roman"/>
          <w:bCs/>
          <w:color w:val="auto"/>
          <w:sz w:val="20"/>
        </w:rPr>
      </w:pPr>
    </w:p>
    <w:p w14:paraId="45C44131" w14:textId="77777777" w:rsidR="003A6613" w:rsidRDefault="003A6613" w:rsidP="003A6613">
      <w:pPr>
        <w:contextualSpacing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Leadership and Mentor Experience</w:t>
      </w:r>
    </w:p>
    <w:p w14:paraId="1505D802" w14:textId="77777777" w:rsidR="003A6613" w:rsidRPr="00202736" w:rsidRDefault="003A6613" w:rsidP="003A6613">
      <w:pPr>
        <w:contextualSpacing/>
        <w:rPr>
          <w:rFonts w:ascii="Times New Roman" w:hAnsi="Times New Roman" w:cs="Times New Roman"/>
          <w:bCs/>
          <w:color w:val="auto"/>
          <w:sz w:val="20"/>
        </w:rPr>
      </w:pPr>
      <w:r>
        <w:rPr>
          <w:rFonts w:ascii="Times New Roman" w:hAnsi="Times New Roman" w:cs="Times New Roman"/>
          <w:b/>
          <w:bCs/>
          <w:color w:val="auto"/>
          <w:sz w:val="20"/>
        </w:rPr>
        <w:t>Washington University Residential Life</w:t>
      </w:r>
      <w:r>
        <w:rPr>
          <w:rFonts w:ascii="Times New Roman" w:hAnsi="Times New Roman" w:cs="Times New Roman"/>
          <w:b/>
          <w:caps/>
          <w:color w:val="auto"/>
          <w:sz w:val="20"/>
        </w:rPr>
        <w:t xml:space="preserve"> </w:t>
      </w:r>
      <w:r>
        <w:rPr>
          <w:rFonts w:ascii="Times New Roman" w:hAnsi="Times New Roman" w:cs="Times New Roman"/>
          <w:b/>
          <w:caps/>
          <w:color w:val="auto"/>
          <w:sz w:val="20"/>
        </w:rPr>
        <w:tab/>
        <w:t xml:space="preserve">                                                                                       </w:t>
      </w:r>
      <w:r w:rsidRPr="00202736">
        <w:rPr>
          <w:rFonts w:ascii="Times New Roman" w:hAnsi="Times New Roman" w:cs="Times New Roman"/>
          <w:bCs/>
          <w:color w:val="auto"/>
          <w:sz w:val="20"/>
        </w:rPr>
        <w:t>Washington University in St. Louis</w:t>
      </w:r>
    </w:p>
    <w:p w14:paraId="1C3C8B16" w14:textId="77777777" w:rsidR="003A6613" w:rsidRPr="0014347D" w:rsidRDefault="003A6613" w:rsidP="003A6613">
      <w:pPr>
        <w:contextualSpacing/>
        <w:rPr>
          <w:rFonts w:ascii="Times New Roman" w:hAnsi="Times New Roman" w:cs="Times New Roman"/>
          <w:bCs/>
          <w:color w:val="auto"/>
          <w:sz w:val="20"/>
        </w:rPr>
      </w:pPr>
      <w:r>
        <w:rPr>
          <w:rFonts w:ascii="Times New Roman" w:hAnsi="Times New Roman" w:cs="Times New Roman"/>
          <w:bCs/>
          <w:i/>
          <w:color w:val="auto"/>
          <w:sz w:val="20"/>
        </w:rPr>
        <w:t>Resident Advisor</w:t>
      </w:r>
      <w:r>
        <w:rPr>
          <w:rFonts w:ascii="Times New Roman" w:hAnsi="Times New Roman" w:cs="Times New Roman"/>
          <w:b/>
          <w:bCs/>
          <w:color w:val="auto"/>
          <w:sz w:val="20"/>
        </w:rPr>
        <w:t xml:space="preserve">        </w:t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  <w:t xml:space="preserve"> </w:t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</w:r>
      <w:r>
        <w:rPr>
          <w:rFonts w:ascii="Times New Roman" w:hAnsi="Times New Roman" w:cs="Times New Roman"/>
          <w:b/>
          <w:bCs/>
          <w:color w:val="auto"/>
          <w:sz w:val="20"/>
        </w:rPr>
        <w:tab/>
        <w:t xml:space="preserve">       </w:t>
      </w:r>
      <w:r>
        <w:rPr>
          <w:rFonts w:ascii="Times New Roman" w:hAnsi="Times New Roman" w:cs="Times New Roman"/>
          <w:bCs/>
          <w:color w:val="auto"/>
          <w:sz w:val="20"/>
        </w:rPr>
        <w:t>August 2016 - Present</w:t>
      </w:r>
    </w:p>
    <w:p w14:paraId="59B093F9" w14:textId="77777777" w:rsidR="003A6613" w:rsidRPr="00194484" w:rsidRDefault="003A6613" w:rsidP="003A6613">
      <w:pPr>
        <w:numPr>
          <w:ilvl w:val="0"/>
          <w:numId w:val="1"/>
        </w:numPr>
        <w:ind w:left="540" w:hanging="360"/>
        <w:contextualSpacing/>
        <w:rPr>
          <w:rFonts w:ascii="Times New Roman" w:hAnsi="Times New Roman" w:cs="Times New Roman"/>
          <w:bCs/>
          <w:i/>
          <w:color w:val="auto"/>
          <w:sz w:val="20"/>
        </w:rPr>
      </w:pPr>
      <w:r>
        <w:rPr>
          <w:rFonts w:ascii="Times New Roman" w:hAnsi="Times New Roman" w:cs="Times New Roman"/>
          <w:bCs/>
          <w:color w:val="auto"/>
          <w:sz w:val="20"/>
        </w:rPr>
        <w:t>Provide resources and mentorship for new students looking for academic and social assistance.</w:t>
      </w:r>
    </w:p>
    <w:p w14:paraId="66298E26" w14:textId="77777777" w:rsidR="003A6613" w:rsidRPr="00194484" w:rsidRDefault="003A6613" w:rsidP="003A6613">
      <w:pPr>
        <w:numPr>
          <w:ilvl w:val="0"/>
          <w:numId w:val="1"/>
        </w:numPr>
        <w:ind w:left="540" w:hanging="360"/>
        <w:contextualSpacing/>
        <w:rPr>
          <w:rFonts w:ascii="Times New Roman" w:hAnsi="Times New Roman" w:cs="Times New Roman"/>
          <w:bCs/>
          <w:i/>
          <w:color w:val="auto"/>
          <w:sz w:val="20"/>
        </w:rPr>
      </w:pPr>
      <w:r>
        <w:rPr>
          <w:rFonts w:ascii="Times New Roman" w:hAnsi="Times New Roman" w:cs="Times New Roman"/>
          <w:bCs/>
          <w:color w:val="auto"/>
          <w:sz w:val="20"/>
        </w:rPr>
        <w:t>Facilitate discussions with students centered around issues relating to future plans, social justice issues, etc.</w:t>
      </w:r>
    </w:p>
    <w:p w14:paraId="633F27B6" w14:textId="77777777" w:rsidR="003A6613" w:rsidRPr="00701EA1" w:rsidRDefault="003A6613" w:rsidP="003A6613">
      <w:pPr>
        <w:numPr>
          <w:ilvl w:val="0"/>
          <w:numId w:val="1"/>
        </w:numPr>
        <w:ind w:left="540" w:hanging="360"/>
        <w:contextualSpacing/>
        <w:rPr>
          <w:rFonts w:ascii="Times New Roman" w:hAnsi="Times New Roman" w:cs="Times New Roman"/>
          <w:bCs/>
          <w:i/>
          <w:color w:val="auto"/>
          <w:sz w:val="20"/>
        </w:rPr>
      </w:pPr>
      <w:r>
        <w:rPr>
          <w:rFonts w:ascii="Times New Roman" w:hAnsi="Times New Roman" w:cs="Times New Roman"/>
          <w:bCs/>
          <w:color w:val="auto"/>
          <w:sz w:val="20"/>
        </w:rPr>
        <w:t>Assist students who require help from residential life and the university.</w:t>
      </w:r>
    </w:p>
    <w:p w14:paraId="08E35E24" w14:textId="77777777" w:rsidR="003A6613" w:rsidRDefault="003A6613" w:rsidP="003A6613">
      <w:pPr>
        <w:contextualSpacing/>
        <w:rPr>
          <w:rFonts w:ascii="Times New Roman" w:hAnsi="Times New Roman" w:cs="Times New Roman"/>
          <w:b/>
          <w:bCs/>
          <w:color w:val="auto"/>
          <w:sz w:val="20"/>
        </w:rPr>
      </w:pPr>
      <w:r>
        <w:rPr>
          <w:rFonts w:ascii="Times New Roman" w:hAnsi="Times New Roman" w:cs="Times New Roman"/>
          <w:b/>
          <w:bCs/>
          <w:color w:val="auto"/>
          <w:sz w:val="20"/>
        </w:rPr>
        <w:t xml:space="preserve">Washington University First Year Center                                                                                        </w:t>
      </w:r>
      <w:r w:rsidRPr="00202736">
        <w:rPr>
          <w:rFonts w:ascii="Times New Roman" w:hAnsi="Times New Roman" w:cs="Times New Roman"/>
          <w:bCs/>
          <w:color w:val="auto"/>
          <w:sz w:val="20"/>
        </w:rPr>
        <w:t>Washington University in St. Louis</w:t>
      </w:r>
    </w:p>
    <w:p w14:paraId="159F4992" w14:textId="77777777" w:rsidR="003A6613" w:rsidRDefault="003A6613" w:rsidP="003A6613">
      <w:pPr>
        <w:spacing w:after="0"/>
        <w:contextualSpacing/>
        <w:rPr>
          <w:rFonts w:ascii="Times New Roman" w:hAnsi="Times New Roman" w:cs="Times New Roman"/>
          <w:bCs/>
          <w:color w:val="auto"/>
          <w:sz w:val="20"/>
        </w:rPr>
      </w:pPr>
      <w:r>
        <w:rPr>
          <w:rFonts w:ascii="Times New Roman" w:hAnsi="Times New Roman" w:cs="Times New Roman"/>
          <w:bCs/>
          <w:i/>
          <w:color w:val="auto"/>
          <w:sz w:val="20"/>
        </w:rPr>
        <w:t xml:space="preserve">Washington University Student Associate                                                                                                             </w:t>
      </w:r>
      <w:r>
        <w:rPr>
          <w:rFonts w:ascii="Times New Roman" w:hAnsi="Times New Roman" w:cs="Times New Roman"/>
          <w:bCs/>
          <w:color w:val="auto"/>
          <w:sz w:val="20"/>
        </w:rPr>
        <w:t>August 2015 - May 2016</w:t>
      </w:r>
    </w:p>
    <w:p w14:paraId="1AD62C40" w14:textId="77777777" w:rsidR="003A6613" w:rsidRPr="00100E4A" w:rsidRDefault="003A6613" w:rsidP="003A6613">
      <w:pPr>
        <w:pStyle w:val="ListBullet"/>
        <w:ind w:firstLine="36"/>
        <w:contextualSpacing/>
        <w:rPr>
          <w:rFonts w:ascii="Times New Roman" w:hAnsi="Times New Roman" w:cs="Times New Roman"/>
          <w:bCs/>
          <w:color w:val="auto"/>
          <w:sz w:val="20"/>
        </w:rPr>
      </w:pPr>
      <w:r w:rsidRPr="00100E4A">
        <w:rPr>
          <w:rFonts w:ascii="Times New Roman" w:hAnsi="Times New Roman" w:cs="Times New Roman"/>
          <w:bCs/>
          <w:color w:val="auto"/>
          <w:sz w:val="20"/>
        </w:rPr>
        <w:t>Supervised new students during orientation.</w:t>
      </w:r>
    </w:p>
    <w:p w14:paraId="256C4E4C" w14:textId="77777777" w:rsidR="003A6613" w:rsidRPr="00100E4A" w:rsidRDefault="003A6613" w:rsidP="003A6613">
      <w:pPr>
        <w:pStyle w:val="ListBullet"/>
        <w:ind w:firstLine="36"/>
        <w:contextualSpacing/>
        <w:rPr>
          <w:rFonts w:ascii="Times New Roman" w:hAnsi="Times New Roman" w:cs="Times New Roman"/>
          <w:bCs/>
          <w:color w:val="auto"/>
          <w:sz w:val="20"/>
        </w:rPr>
      </w:pPr>
      <w:r w:rsidRPr="00100E4A">
        <w:rPr>
          <w:rFonts w:ascii="Times New Roman" w:hAnsi="Times New Roman" w:cs="Times New Roman"/>
          <w:bCs/>
          <w:color w:val="auto"/>
          <w:sz w:val="20"/>
        </w:rPr>
        <w:t>Provide</w:t>
      </w:r>
      <w:r>
        <w:rPr>
          <w:rFonts w:ascii="Times New Roman" w:hAnsi="Times New Roman" w:cs="Times New Roman"/>
          <w:bCs/>
          <w:color w:val="auto"/>
          <w:sz w:val="20"/>
        </w:rPr>
        <w:t>d</w:t>
      </w:r>
      <w:r w:rsidRPr="00100E4A">
        <w:rPr>
          <w:rFonts w:ascii="Times New Roman" w:hAnsi="Times New Roman" w:cs="Times New Roman"/>
          <w:bCs/>
          <w:color w:val="auto"/>
          <w:sz w:val="20"/>
        </w:rPr>
        <w:t xml:space="preserve"> resources and advice for new students looking for academic and social assistance.</w:t>
      </w:r>
    </w:p>
    <w:p w14:paraId="4704722E" w14:textId="77777777" w:rsidR="003A6613" w:rsidRPr="00100E4A" w:rsidRDefault="003A6613" w:rsidP="003A6613">
      <w:pPr>
        <w:pStyle w:val="ListBullet"/>
        <w:ind w:firstLine="36"/>
        <w:contextualSpacing/>
        <w:rPr>
          <w:rFonts w:ascii="Times New Roman" w:hAnsi="Times New Roman" w:cs="Times New Roman"/>
          <w:bCs/>
          <w:color w:val="auto"/>
          <w:sz w:val="20"/>
        </w:rPr>
      </w:pPr>
      <w:r>
        <w:rPr>
          <w:rFonts w:ascii="Times New Roman" w:hAnsi="Times New Roman" w:cs="Times New Roman"/>
          <w:bCs/>
          <w:color w:val="auto"/>
          <w:sz w:val="20"/>
        </w:rPr>
        <w:t>Spent</w:t>
      </w:r>
      <w:r w:rsidRPr="00100E4A">
        <w:rPr>
          <w:rFonts w:ascii="Times New Roman" w:hAnsi="Times New Roman" w:cs="Times New Roman"/>
          <w:bCs/>
          <w:color w:val="auto"/>
          <w:sz w:val="20"/>
        </w:rPr>
        <w:t xml:space="preserve"> two hours per week talking to new students.</w:t>
      </w:r>
    </w:p>
    <w:p w14:paraId="109D2DE0" w14:textId="77777777" w:rsidR="00100E4A" w:rsidRPr="003A6613" w:rsidRDefault="003A6613" w:rsidP="003A6613">
      <w:pPr>
        <w:pStyle w:val="ListBullet"/>
        <w:ind w:firstLine="36"/>
        <w:contextualSpacing/>
        <w:rPr>
          <w:rFonts w:ascii="Times New Roman" w:hAnsi="Times New Roman" w:cs="Times New Roman"/>
          <w:bCs/>
          <w:color w:val="auto"/>
          <w:sz w:val="20"/>
        </w:rPr>
      </w:pPr>
      <w:r w:rsidRPr="00100E4A">
        <w:rPr>
          <w:rFonts w:ascii="Times New Roman" w:hAnsi="Times New Roman" w:cs="Times New Roman"/>
          <w:bCs/>
          <w:color w:val="auto"/>
          <w:sz w:val="20"/>
        </w:rPr>
        <w:t>Create</w:t>
      </w:r>
      <w:r>
        <w:rPr>
          <w:rFonts w:ascii="Times New Roman" w:hAnsi="Times New Roman" w:cs="Times New Roman"/>
          <w:bCs/>
          <w:color w:val="auto"/>
          <w:sz w:val="20"/>
        </w:rPr>
        <w:t>d</w:t>
      </w:r>
      <w:r w:rsidRPr="00100E4A">
        <w:rPr>
          <w:rFonts w:ascii="Times New Roman" w:hAnsi="Times New Roman" w:cs="Times New Roman"/>
          <w:bCs/>
          <w:color w:val="auto"/>
          <w:sz w:val="20"/>
        </w:rPr>
        <w:t xml:space="preserve"> events and special programming for new students.</w:t>
      </w:r>
    </w:p>
    <w:sectPr w:rsidR="00100E4A" w:rsidRPr="003A6613" w:rsidSect="009438E2">
      <w:headerReference w:type="default" r:id="rId10"/>
      <w:pgSz w:w="12240" w:h="15840"/>
      <w:pgMar w:top="432" w:right="720" w:bottom="432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DD05B" w14:textId="77777777" w:rsidR="003F38A8" w:rsidRDefault="003F38A8">
      <w:pPr>
        <w:spacing w:after="0"/>
      </w:pPr>
      <w:r>
        <w:separator/>
      </w:r>
    </w:p>
  </w:endnote>
  <w:endnote w:type="continuationSeparator" w:id="0">
    <w:p w14:paraId="0D3F11FF" w14:textId="77777777" w:rsidR="003F38A8" w:rsidRDefault="003F38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56835" w14:textId="77777777" w:rsidR="003F38A8" w:rsidRDefault="003F38A8">
      <w:pPr>
        <w:spacing w:after="0"/>
      </w:pPr>
      <w:r>
        <w:separator/>
      </w:r>
    </w:p>
  </w:footnote>
  <w:footnote w:type="continuationSeparator" w:id="0">
    <w:p w14:paraId="7CAB93B0" w14:textId="77777777" w:rsidR="003F38A8" w:rsidRDefault="003F38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F1976" w14:textId="77777777" w:rsidR="00146079" w:rsidRPr="00097274" w:rsidRDefault="00146079">
    <w:pPr>
      <w:pStyle w:val="Header"/>
    </w:pPr>
    <w:r>
      <w:ptab w:relativeTo="margin" w:alignment="right" w:leader="none"/>
    </w:r>
    <w:r>
      <w:t>Michael Toomey Page 2</w:t>
    </w:r>
  </w:p>
  <w:p w14:paraId="3A40832F" w14:textId="77777777" w:rsidR="00146079" w:rsidRDefault="001460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D3641A4C"/>
    <w:lvl w:ilvl="0">
      <w:start w:val="1"/>
      <w:numFmt w:val="bullet"/>
      <w:suff w:val="nothing"/>
      <w:lvlText w:val="·"/>
      <w:lvlJc w:val="left"/>
      <w:pPr>
        <w:ind w:left="594" w:hanging="144"/>
      </w:pPr>
      <w:rPr>
        <w:rFonts w:ascii="Cambria" w:hAnsi="Cambria" w:hint="default"/>
      </w:rPr>
    </w:lvl>
  </w:abstractNum>
  <w:abstractNum w:abstractNumId="1" w15:restartNumberingAfterBreak="0">
    <w:nsid w:val="1E154B2B"/>
    <w:multiLevelType w:val="hybridMultilevel"/>
    <w:tmpl w:val="CFA6CBBC"/>
    <w:lvl w:ilvl="0" w:tplc="1B0E394A">
      <w:start w:val="1"/>
      <w:numFmt w:val="bullet"/>
      <w:pStyle w:val="ListBullet"/>
      <w:suff w:val="nothing"/>
      <w:lvlText w:val="·"/>
      <w:lvlJc w:val="left"/>
      <w:pPr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E3CFE"/>
    <w:multiLevelType w:val="hybridMultilevel"/>
    <w:tmpl w:val="AC42DF3E"/>
    <w:lvl w:ilvl="0" w:tplc="716E2C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D3FA7"/>
    <w:multiLevelType w:val="hybridMultilevel"/>
    <w:tmpl w:val="5E4873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0C"/>
    <w:rsid w:val="000666B5"/>
    <w:rsid w:val="00097274"/>
    <w:rsid w:val="000D6BBD"/>
    <w:rsid w:val="00100E4A"/>
    <w:rsid w:val="00111EAC"/>
    <w:rsid w:val="0014347D"/>
    <w:rsid w:val="00146079"/>
    <w:rsid w:val="001616D3"/>
    <w:rsid w:val="001871AE"/>
    <w:rsid w:val="00194484"/>
    <w:rsid w:val="001A7576"/>
    <w:rsid w:val="001C7003"/>
    <w:rsid w:val="001E0C28"/>
    <w:rsid w:val="00202736"/>
    <w:rsid w:val="00205D53"/>
    <w:rsid w:val="00232C36"/>
    <w:rsid w:val="002719BD"/>
    <w:rsid w:val="0027596A"/>
    <w:rsid w:val="002E2434"/>
    <w:rsid w:val="002F7F9F"/>
    <w:rsid w:val="00332A76"/>
    <w:rsid w:val="003A56A8"/>
    <w:rsid w:val="003A6613"/>
    <w:rsid w:val="003F178F"/>
    <w:rsid w:val="003F38A8"/>
    <w:rsid w:val="0041721C"/>
    <w:rsid w:val="0042538D"/>
    <w:rsid w:val="004E62B2"/>
    <w:rsid w:val="005A191F"/>
    <w:rsid w:val="005B5894"/>
    <w:rsid w:val="005B75DF"/>
    <w:rsid w:val="005F524B"/>
    <w:rsid w:val="0063566F"/>
    <w:rsid w:val="006A3075"/>
    <w:rsid w:val="006E67BD"/>
    <w:rsid w:val="00701EA1"/>
    <w:rsid w:val="0071782D"/>
    <w:rsid w:val="00722168"/>
    <w:rsid w:val="00753D58"/>
    <w:rsid w:val="00761E40"/>
    <w:rsid w:val="00797687"/>
    <w:rsid w:val="007D0217"/>
    <w:rsid w:val="007E0B77"/>
    <w:rsid w:val="00832D0C"/>
    <w:rsid w:val="00851ED0"/>
    <w:rsid w:val="0089423F"/>
    <w:rsid w:val="00900861"/>
    <w:rsid w:val="009438E2"/>
    <w:rsid w:val="00981C73"/>
    <w:rsid w:val="009E29FE"/>
    <w:rsid w:val="009F5241"/>
    <w:rsid w:val="00A17960"/>
    <w:rsid w:val="00A35EC9"/>
    <w:rsid w:val="00A40CE8"/>
    <w:rsid w:val="00AD6A22"/>
    <w:rsid w:val="00AE00CC"/>
    <w:rsid w:val="00AF642F"/>
    <w:rsid w:val="00B94D9C"/>
    <w:rsid w:val="00BE7954"/>
    <w:rsid w:val="00BF0913"/>
    <w:rsid w:val="00BF7F93"/>
    <w:rsid w:val="00C40D1A"/>
    <w:rsid w:val="00C67F2E"/>
    <w:rsid w:val="00CB2B9E"/>
    <w:rsid w:val="00D12EAB"/>
    <w:rsid w:val="00D31BDD"/>
    <w:rsid w:val="00D5351C"/>
    <w:rsid w:val="00D72187"/>
    <w:rsid w:val="00D73FBB"/>
    <w:rsid w:val="00DA60DD"/>
    <w:rsid w:val="00DF0468"/>
    <w:rsid w:val="00E16BFE"/>
    <w:rsid w:val="00EF45EE"/>
    <w:rsid w:val="00F05039"/>
    <w:rsid w:val="00F13FCB"/>
    <w:rsid w:val="00FB7D86"/>
    <w:rsid w:val="00FD7B61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DF594"/>
  <w15:chartTrackingRefBased/>
  <w15:docId w15:val="{3DD99820-649F-41D6-B5BD-BBB9A42BB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B94D9C"/>
    <w:pPr>
      <w:pBdr>
        <w:bottom w:val="single" w:sz="12" w:space="4" w:color="000000" w:themeColor="text1"/>
      </w:pBdr>
      <w:spacing w:after="120"/>
      <w:contextualSpacing/>
      <w:jc w:val="center"/>
    </w:pPr>
    <w:rPr>
      <w:rFonts w:asciiTheme="majorHAnsi" w:eastAsiaTheme="majorEastAsia" w:hAnsiTheme="majorHAnsi" w:cstheme="majorBidi"/>
      <w:color w:val="auto"/>
      <w:kern w:val="28"/>
      <w:sz w:val="40"/>
    </w:rPr>
  </w:style>
  <w:style w:type="character" w:customStyle="1" w:styleId="TitleChar">
    <w:name w:val="Title Char"/>
    <w:basedOn w:val="DefaultParagraphFont"/>
    <w:link w:val="Title"/>
    <w:uiPriority w:val="2"/>
    <w:rsid w:val="00B94D9C"/>
    <w:rPr>
      <w:rFonts w:asciiTheme="majorHAnsi" w:eastAsiaTheme="majorEastAsia" w:hAnsiTheme="majorHAnsi" w:cstheme="majorBidi"/>
      <w:color w:val="auto"/>
      <w:kern w:val="28"/>
      <w:sz w:val="4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7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753D58"/>
    <w:pPr>
      <w:ind w:left="720"/>
      <w:contextualSpacing/>
    </w:pPr>
  </w:style>
  <w:style w:type="paragraph" w:customStyle="1" w:styleId="Title2">
    <w:name w:val="Title2"/>
    <w:basedOn w:val="Normal"/>
    <w:link w:val="Title2Char"/>
    <w:qFormat/>
    <w:rsid w:val="00B94D9C"/>
    <w:pPr>
      <w:pBdr>
        <w:bottom w:val="single" w:sz="12" w:space="1" w:color="auto"/>
      </w:pBdr>
      <w:spacing w:after="0"/>
      <w:contextualSpacing/>
      <w:jc w:val="center"/>
    </w:pPr>
    <w:rPr>
      <w:rFonts w:ascii="Times New Roman" w:hAnsi="Times New Roman"/>
      <w:sz w:val="40"/>
    </w:rPr>
  </w:style>
  <w:style w:type="character" w:customStyle="1" w:styleId="Title2Char">
    <w:name w:val="Title2 Char"/>
    <w:basedOn w:val="DefaultParagraphFont"/>
    <w:link w:val="Title2"/>
    <w:rsid w:val="00B94D9C"/>
    <w:rPr>
      <w:rFonts w:ascii="Times New Roman" w:hAnsi="Times New Roman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F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F7"/>
    <w:rPr>
      <w:rFonts w:ascii="Segoe UI" w:hAnsi="Segoe UI" w:cs="Segoe UI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A1BD9963DF64220BBC4D199F37FDE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FA2E4-9674-40A7-B1A0-BD057BC674E4}"/>
      </w:docPartPr>
      <w:docPartBody>
        <w:p w:rsidR="007753B0" w:rsidRDefault="00406567" w:rsidP="00406567">
          <w:pPr>
            <w:pStyle w:val="AA1BD9963DF64220BBC4D199F37FDE07"/>
          </w:pPr>
          <w:r>
            <w:t>[Your Name]</w:t>
          </w:r>
        </w:p>
      </w:docPartBody>
    </w:docPart>
    <w:docPart>
      <w:docPartPr>
        <w:name w:val="56345BCEAC7048D9A6F1D32434400A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95EF9-DAC2-4AD1-9DCA-796161C78DEE}"/>
      </w:docPartPr>
      <w:docPartBody>
        <w:p w:rsidR="007753B0" w:rsidRDefault="00406567" w:rsidP="00406567">
          <w:pPr>
            <w:pStyle w:val="56345BCEAC7048D9A6F1D32434400A9E"/>
          </w:pPr>
          <w:r>
            <w:t>[Address, City, ST  ZIP Code]</w:t>
          </w:r>
        </w:p>
      </w:docPartBody>
    </w:docPart>
    <w:docPart>
      <w:docPartPr>
        <w:name w:val="D0BCEA4C7E8D424F932FA83E75C8EF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29680-49B7-4F23-BAF5-DAF5A8500857}"/>
      </w:docPartPr>
      <w:docPartBody>
        <w:p w:rsidR="007753B0" w:rsidRDefault="00406567" w:rsidP="00406567">
          <w:pPr>
            <w:pStyle w:val="D0BCEA4C7E8D424F932FA83E75C8EF5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670"/>
    <w:rsid w:val="000D02B5"/>
    <w:rsid w:val="00115863"/>
    <w:rsid w:val="002D3A01"/>
    <w:rsid w:val="003C2870"/>
    <w:rsid w:val="004029EE"/>
    <w:rsid w:val="00406567"/>
    <w:rsid w:val="006001EF"/>
    <w:rsid w:val="007252EA"/>
    <w:rsid w:val="0073533C"/>
    <w:rsid w:val="007753B0"/>
    <w:rsid w:val="008D1ECD"/>
    <w:rsid w:val="008E2C0B"/>
    <w:rsid w:val="009358A7"/>
    <w:rsid w:val="00A67808"/>
    <w:rsid w:val="00BA0670"/>
    <w:rsid w:val="00E62B54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6A7B0BF7E7D4FADAD259CE91C6C539A">
    <w:name w:val="96A7B0BF7E7D4FADAD259CE91C6C539A"/>
  </w:style>
  <w:style w:type="paragraph" w:customStyle="1" w:styleId="F6DFB51091D5429FA6491377F1E68E53">
    <w:name w:val="F6DFB51091D5429FA6491377F1E68E53"/>
  </w:style>
  <w:style w:type="paragraph" w:customStyle="1" w:styleId="36982C0BF19942F5BFB6C250DFEEEDCA">
    <w:name w:val="36982C0BF19942F5BFB6C250DFEEEDCA"/>
  </w:style>
  <w:style w:type="paragraph" w:customStyle="1" w:styleId="1BE4B48952D448348C73997DF75C5C81">
    <w:name w:val="1BE4B48952D448348C73997DF75C5C81"/>
  </w:style>
  <w:style w:type="paragraph" w:customStyle="1" w:styleId="EED138AC9D8B471EBF72105C811F72ED">
    <w:name w:val="EED138AC9D8B471EBF72105C811F72ED"/>
  </w:style>
  <w:style w:type="paragraph" w:customStyle="1" w:styleId="E30F30407672413EA0EE79F73FA05D5C">
    <w:name w:val="E30F30407672413EA0EE79F73FA05D5C"/>
  </w:style>
  <w:style w:type="paragraph" w:customStyle="1" w:styleId="3E17CCE169DE4BB4A9505C95A638A533">
    <w:name w:val="3E17CCE169DE4BB4A9505C95A638A533"/>
  </w:style>
  <w:style w:type="paragraph" w:customStyle="1" w:styleId="B136093AD0F948008DFED3CD6CB9AF5A">
    <w:name w:val="B136093AD0F948008DFED3CD6CB9AF5A"/>
  </w:style>
  <w:style w:type="paragraph" w:customStyle="1" w:styleId="B7C53E7E5C6F40BDBD48BA25D83DEC58">
    <w:name w:val="B7C53E7E5C6F40BDBD48BA25D83DEC58"/>
  </w:style>
  <w:style w:type="character" w:styleId="PlaceholderText">
    <w:name w:val="Placeholder Text"/>
    <w:basedOn w:val="DefaultParagraphFont"/>
    <w:uiPriority w:val="99"/>
    <w:semiHidden/>
    <w:rsid w:val="00BA0670"/>
    <w:rPr>
      <w:color w:val="808080"/>
    </w:rPr>
  </w:style>
  <w:style w:type="paragraph" w:customStyle="1" w:styleId="EFC24E7CE92747C4BA4F62F52E9D5D51">
    <w:name w:val="EFC24E7CE92747C4BA4F62F52E9D5D51"/>
  </w:style>
  <w:style w:type="paragraph" w:customStyle="1" w:styleId="4266A953B3AC45788A8FA2642250A9B4">
    <w:name w:val="4266A953B3AC45788A8FA2642250A9B4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090392283C7546CC85301B265B5998FE">
    <w:name w:val="090392283C7546CC85301B265B5998FE"/>
  </w:style>
  <w:style w:type="paragraph" w:customStyle="1" w:styleId="ABE06C5713C34EC18D9AD6B78BD17D44">
    <w:name w:val="ABE06C5713C34EC18D9AD6B78BD17D44"/>
  </w:style>
  <w:style w:type="paragraph" w:customStyle="1" w:styleId="86B4A15A9C054E318E5301FF94F7E982">
    <w:name w:val="86B4A15A9C054E318E5301FF94F7E982"/>
  </w:style>
  <w:style w:type="paragraph" w:customStyle="1" w:styleId="6FF3DC7A9B7347C2BC57F4959548B901">
    <w:name w:val="6FF3DC7A9B7347C2BC57F4959548B901"/>
  </w:style>
  <w:style w:type="paragraph" w:customStyle="1" w:styleId="ECF20121B8CA4A00A3E5425BB1120C4C">
    <w:name w:val="ECF20121B8CA4A00A3E5425BB1120C4C"/>
  </w:style>
  <w:style w:type="paragraph" w:customStyle="1" w:styleId="3901F6EB92E544DDBE4CDCCFA67871D6">
    <w:name w:val="3901F6EB92E544DDBE4CDCCFA67871D6"/>
  </w:style>
  <w:style w:type="paragraph" w:customStyle="1" w:styleId="65CDFD09D6DE4EFFA1ED3CF4F7027A15">
    <w:name w:val="65CDFD09D6DE4EFFA1ED3CF4F7027A15"/>
  </w:style>
  <w:style w:type="paragraph" w:customStyle="1" w:styleId="A37A36BB46F647A6A4442C1A4311F212">
    <w:name w:val="A37A36BB46F647A6A4442C1A4311F212"/>
    <w:rsid w:val="00BA0670"/>
  </w:style>
  <w:style w:type="paragraph" w:customStyle="1" w:styleId="A5FC32669E734AF19462F54F8941020B">
    <w:name w:val="A5FC32669E734AF19462F54F8941020B"/>
    <w:rsid w:val="00BA0670"/>
  </w:style>
  <w:style w:type="paragraph" w:customStyle="1" w:styleId="DE1B91AAAF084EC8AA5D963CF0876C22">
    <w:name w:val="DE1B91AAAF084EC8AA5D963CF0876C22"/>
    <w:rsid w:val="00BA0670"/>
  </w:style>
  <w:style w:type="paragraph" w:customStyle="1" w:styleId="5133D79B985C4F7789FC72541385D6E1">
    <w:name w:val="5133D79B985C4F7789FC72541385D6E1"/>
    <w:rsid w:val="00BA0670"/>
  </w:style>
  <w:style w:type="paragraph" w:customStyle="1" w:styleId="A603C587495645D3967DF4B7B909F32E">
    <w:name w:val="A603C587495645D3967DF4B7B909F32E"/>
    <w:rsid w:val="00BA0670"/>
  </w:style>
  <w:style w:type="paragraph" w:customStyle="1" w:styleId="25B2E5D644AD44D5832BFE1C097EFEF7">
    <w:name w:val="25B2E5D644AD44D5832BFE1C097EFEF7"/>
    <w:rsid w:val="00BA0670"/>
  </w:style>
  <w:style w:type="paragraph" w:customStyle="1" w:styleId="FADF5A2AE43A425B81E8FAAE56BBA230">
    <w:name w:val="FADF5A2AE43A425B81E8FAAE56BBA230"/>
    <w:rsid w:val="00BA0670"/>
  </w:style>
  <w:style w:type="paragraph" w:customStyle="1" w:styleId="6EFCAB49E5D844DA97FA753410C12476">
    <w:name w:val="6EFCAB49E5D844DA97FA753410C12476"/>
    <w:rsid w:val="008D1ECD"/>
  </w:style>
  <w:style w:type="paragraph" w:customStyle="1" w:styleId="C7CB283A933B408EAB65C421E0098A43">
    <w:name w:val="C7CB283A933B408EAB65C421E0098A43"/>
    <w:rsid w:val="008D1ECD"/>
  </w:style>
  <w:style w:type="paragraph" w:customStyle="1" w:styleId="AA1BD9963DF64220BBC4D199F37FDE07">
    <w:name w:val="AA1BD9963DF64220BBC4D199F37FDE07"/>
    <w:rsid w:val="00406567"/>
  </w:style>
  <w:style w:type="paragraph" w:customStyle="1" w:styleId="56345BCEAC7048D9A6F1D32434400A9E">
    <w:name w:val="56345BCEAC7048D9A6F1D32434400A9E"/>
    <w:rsid w:val="00406567"/>
  </w:style>
  <w:style w:type="paragraph" w:customStyle="1" w:styleId="D0BCEA4C7E8D424F932FA83E75C8EF5A">
    <w:name w:val="D0BCEA4C7E8D424F932FA83E75C8EF5A"/>
    <w:rsid w:val="004065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Current Location: St. Louis, MO</CompanyAddress>
  <CompanyPhone/>
  <CompanyFax/>
  <CompanyEmail>johntoomey@wustl.edu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6FCE3-143B-449B-8B86-685E7565A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60</TotalTime>
  <Pages>1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Toomey</dc:creator>
  <cp:keywords/>
  <cp:lastModifiedBy>Toomey, Mike</cp:lastModifiedBy>
  <cp:revision>10</cp:revision>
  <cp:lastPrinted>2016-03-01T21:24:00Z</cp:lastPrinted>
  <dcterms:created xsi:type="dcterms:W3CDTF">2017-01-26T05:57:00Z</dcterms:created>
  <dcterms:modified xsi:type="dcterms:W3CDTF">2018-01-09T04:19:00Z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